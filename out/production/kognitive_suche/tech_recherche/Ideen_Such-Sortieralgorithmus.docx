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1F6" w:rsidRDefault="00A311F6">
      <w:pPr>
        <w:rPr>
          <w:b/>
        </w:rPr>
      </w:pPr>
      <w:r w:rsidRPr="00A311F6">
        <w:rPr>
          <w:b/>
        </w:rPr>
        <w:t>Sortieralgorithmus:</w:t>
      </w:r>
    </w:p>
    <w:p w:rsidR="00A311F6" w:rsidRDefault="00A311F6" w:rsidP="00A311F6">
      <w:pPr>
        <w:pStyle w:val="Listenabsatz"/>
        <w:numPr>
          <w:ilvl w:val="0"/>
          <w:numId w:val="1"/>
        </w:numPr>
      </w:pPr>
      <w:r>
        <w:t>Faroo Suchanfrage stellen</w:t>
      </w:r>
    </w:p>
    <w:p w:rsidR="00A311F6" w:rsidRDefault="00A311F6" w:rsidP="00A311F6">
      <w:pPr>
        <w:pStyle w:val="Listenabsatz"/>
        <w:numPr>
          <w:ilvl w:val="0"/>
          <w:numId w:val="1"/>
        </w:numPr>
      </w:pPr>
      <w:r>
        <w:t>Ausgabe von Suchergebnissen als http Objekte(?)</w:t>
      </w:r>
    </w:p>
    <w:p w:rsidR="00A311F6" w:rsidRDefault="00A311F6" w:rsidP="00A311F6">
      <w:pPr>
        <w:pStyle w:val="Listenabsatz"/>
        <w:numPr>
          <w:ilvl w:val="0"/>
          <w:numId w:val="1"/>
        </w:numPr>
      </w:pPr>
      <w:r>
        <w:t>Crawling der Webseiten (Strings)</w:t>
      </w:r>
      <w:r>
        <w:tab/>
        <w:t>(Crawler4j – Open Source)</w:t>
      </w:r>
      <w:bookmarkStart w:id="0" w:name="_GoBack"/>
      <w:bookmarkEnd w:id="0"/>
    </w:p>
    <w:p w:rsidR="00A311F6" w:rsidRDefault="00A311F6" w:rsidP="00A311F6">
      <w:pPr>
        <w:pStyle w:val="Listenabsatz"/>
        <w:numPr>
          <w:ilvl w:val="0"/>
          <w:numId w:val="1"/>
        </w:numPr>
      </w:pPr>
      <w:r>
        <w:t>Tag Generierung aus den Strings und Zuordnung zu jeder Seite</w:t>
      </w:r>
    </w:p>
    <w:p w:rsidR="00A311F6" w:rsidRDefault="00A311F6" w:rsidP="00A311F6">
      <w:pPr>
        <w:pStyle w:val="Listenabsatz"/>
        <w:numPr>
          <w:ilvl w:val="0"/>
          <w:numId w:val="1"/>
        </w:numPr>
      </w:pPr>
      <w:r>
        <w:t>Oft Zusammenauftretende Tags in der Visualisierung als Gruppe darstellen</w:t>
      </w:r>
    </w:p>
    <w:p w:rsidR="00A311F6" w:rsidRPr="00A311F6" w:rsidRDefault="00A311F6" w:rsidP="00A311F6">
      <w:pPr>
        <w:pStyle w:val="Listenabsatz"/>
        <w:numPr>
          <w:ilvl w:val="0"/>
          <w:numId w:val="1"/>
        </w:numPr>
      </w:pPr>
      <w:r>
        <w:t>Visualisierung ausgeben</w:t>
      </w:r>
    </w:p>
    <w:sectPr w:rsidR="00A311F6" w:rsidRPr="00A311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30DD2"/>
    <w:multiLevelType w:val="hybridMultilevel"/>
    <w:tmpl w:val="A9D4CF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1F6"/>
    <w:rsid w:val="00A311F6"/>
    <w:rsid w:val="00E26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311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31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254B4BDD.dotm</Template>
  <TotalTime>0</TotalTime>
  <Pages>1</Pages>
  <Words>42</Words>
  <Characters>269</Characters>
  <Application>Microsoft Office Word</Application>
  <DocSecurity>0</DocSecurity>
  <Lines>2</Lines>
  <Paragraphs>1</Paragraphs>
  <ScaleCrop>false</ScaleCrop>
  <Company>HTWK Leipzig</Company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Fakultät IMN</dc:creator>
  <cp:lastModifiedBy>Fakultät IMN</cp:lastModifiedBy>
  <cp:revision>1</cp:revision>
  <dcterms:created xsi:type="dcterms:W3CDTF">2014-11-26T08:28:00Z</dcterms:created>
  <dcterms:modified xsi:type="dcterms:W3CDTF">2014-11-26T08:38:00Z</dcterms:modified>
</cp:coreProperties>
</file>